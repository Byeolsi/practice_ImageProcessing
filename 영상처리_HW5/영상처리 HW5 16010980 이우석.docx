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49F6" w14:textId="6E9C91EA" w:rsidR="00D4304F" w:rsidRDefault="00F267B7">
      <w:pPr>
        <w:pStyle w:val="1"/>
        <w:rPr>
          <w:rFonts w:hint="eastAsia"/>
        </w:rPr>
      </w:pPr>
      <w:r>
        <w:rPr>
          <w:rFonts w:hint="eastAsia"/>
        </w:rPr>
        <w:t>영상처리</w:t>
      </w:r>
      <w:r>
        <w:rPr>
          <w:rFonts w:hint="eastAsia"/>
        </w:rPr>
        <w:t xml:space="preserve"> H</w:t>
      </w:r>
      <w:r>
        <w:t>W5</w:t>
      </w:r>
    </w:p>
    <w:p w14:paraId="4AC23C95" w14:textId="041C25CE" w:rsidR="00D4304F" w:rsidRDefault="00F267B7" w:rsidP="00F267B7">
      <w:pPr>
        <w:jc w:val="right"/>
      </w:pPr>
      <w:r>
        <w:t xml:space="preserve">16010980 </w:t>
      </w:r>
      <w:r>
        <w:rPr>
          <w:rFonts w:hint="eastAsia"/>
        </w:rPr>
        <w:t>이우석</w:t>
      </w:r>
    </w:p>
    <w:p w14:paraId="189AEE48" w14:textId="6352F8C5" w:rsidR="00D4304F" w:rsidRDefault="00F267B7">
      <w:pPr>
        <w:pStyle w:val="2"/>
      </w:pP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34A6BA32" w14:textId="1411FD28" w:rsidR="009F5E2B" w:rsidRDefault="00F267B7" w:rsidP="00F267B7">
      <w:pPr>
        <w:pStyle w:val="a0"/>
        <w:numPr>
          <w:ilvl w:val="0"/>
          <w:numId w:val="21"/>
        </w:numPr>
      </w:pPr>
      <w:r>
        <w:rPr>
          <w:rFonts w:hint="eastAsia"/>
        </w:rPr>
        <w:t>l</w:t>
      </w:r>
      <w:r>
        <w:t>ena.pgm / lena_30angle.pgm / lena_60angle.pgm</w:t>
      </w:r>
    </w:p>
    <w:p w14:paraId="1129A341" w14:textId="37AE6302" w:rsidR="00F267B7" w:rsidRDefault="00F267B7" w:rsidP="00F267B7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B0633EB" wp14:editId="7F95FA40">
            <wp:extent cx="2066925" cy="2066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8777E" wp14:editId="30C25017">
            <wp:extent cx="2085975" cy="2085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2D9E3" wp14:editId="55C87015">
            <wp:extent cx="2085975" cy="2085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2403" w14:textId="30600F3B" w:rsidR="00F267B7" w:rsidRDefault="00F267B7" w:rsidP="00F267B7">
      <w:pPr>
        <w:pStyle w:val="a0"/>
        <w:numPr>
          <w:ilvl w:val="0"/>
          <w:numId w:val="21"/>
        </w:numPr>
      </w:pPr>
      <w:r>
        <w:t>czp.pgm / czp_30angle.pgm / czp_60angle.pgm</w:t>
      </w:r>
    </w:p>
    <w:p w14:paraId="7035125D" w14:textId="059AE16A" w:rsidR="00F267B7" w:rsidRDefault="00F267B7" w:rsidP="00F267B7">
      <w:pPr>
        <w:pStyle w:val="a0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72C6E8D" wp14:editId="3386ABD3">
            <wp:extent cx="2057400" cy="2057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643E2" wp14:editId="4E105B86">
            <wp:extent cx="2076450" cy="2076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9360F" wp14:editId="705846A3">
            <wp:extent cx="2114550" cy="2114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5F46" w14:textId="42DB8778" w:rsidR="00F267B7" w:rsidRDefault="00F267B7">
      <w:r>
        <w:br w:type="page"/>
      </w:r>
    </w:p>
    <w:p w14:paraId="02C63DC7" w14:textId="1AAF6A52" w:rsidR="00F267B7" w:rsidRDefault="00F267B7" w:rsidP="00F267B7">
      <w:pPr>
        <w:pStyle w:val="2"/>
      </w:pPr>
      <w:r>
        <w:rPr>
          <w:rFonts w:hint="eastAsia"/>
        </w:rPr>
        <w:lastRenderedPageBreak/>
        <w:t>코드</w:t>
      </w:r>
    </w:p>
    <w:p w14:paraId="6F52B65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color w:val="000000"/>
          <w:sz w:val="19"/>
          <w:szCs w:val="19"/>
        </w:rPr>
        <w:t xml:space="preserve"> bilinear_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rotation(</w:t>
      </w:r>
      <w:proofErr w:type="gramEnd"/>
      <w:r>
        <w:rPr>
          <w:rFonts w:ascii="돋움체" w:eastAsia="돋움체" w:cs="돋움체"/>
          <w:color w:val="2B91AF"/>
          <w:sz w:val="19"/>
          <w:szCs w:val="19"/>
        </w:rPr>
        <w:t>image_ptr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</w:rPr>
        <w:t>fileout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,</w:t>
      </w:r>
    </w:p>
    <w:p w14:paraId="5329AB4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angle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09C98E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>{</w:t>
      </w:r>
    </w:p>
    <w:p w14:paraId="12A20AF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D8C738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x,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y;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sz w:val="19"/>
          <w:szCs w:val="19"/>
        </w:rPr>
        <w:t>/* loop indices for columns and rows */</w:t>
      </w:r>
    </w:p>
    <w:p w14:paraId="40393C2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index;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sz w:val="19"/>
          <w:szCs w:val="19"/>
        </w:rPr>
        <w:t>/* index into line buffer */</w:t>
      </w:r>
    </w:p>
    <w:p w14:paraId="6EC488B0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source_index; </w:t>
      </w:r>
      <w:r>
        <w:rPr>
          <w:rFonts w:ascii="돋움체" w:eastAsia="돋움체" w:cs="돋움체"/>
          <w:color w:val="008000"/>
          <w:sz w:val="19"/>
          <w:szCs w:val="19"/>
        </w:rPr>
        <w:t>/* address of source pixel in image buffer */</w:t>
      </w:r>
    </w:p>
    <w:p w14:paraId="04BCCBD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color w:val="000000"/>
          <w:sz w:val="19"/>
          <w:szCs w:val="19"/>
        </w:rPr>
        <w:t>* line_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buff;   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/* output line buffer */</w:t>
      </w:r>
    </w:p>
    <w:p w14:paraId="59E3B86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new_rows, new_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cols;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sz w:val="19"/>
          <w:szCs w:val="19"/>
        </w:rPr>
        <w:t>/* values of rows and columns for new image */</w:t>
      </w:r>
    </w:p>
    <w:p w14:paraId="102689C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line;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</w:t>
      </w:r>
      <w:r>
        <w:rPr>
          <w:rFonts w:ascii="돋움체" w:eastAsia="돋움체" w:cs="돋움체"/>
          <w:color w:val="008000"/>
          <w:sz w:val="19"/>
          <w:szCs w:val="19"/>
        </w:rPr>
        <w:t>/* number of pixels in one scan line */</w:t>
      </w:r>
    </w:p>
    <w:p w14:paraId="31809E3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FILE</w:t>
      </w:r>
      <w:r>
        <w:rPr>
          <w:rFonts w:ascii="돋움체" w:eastAsia="돋움체" w:cs="돋움체"/>
          <w:color w:val="00000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fp;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8000"/>
          <w:sz w:val="19"/>
          <w:szCs w:val="19"/>
        </w:rPr>
        <w:t>/* output file pointer */</w:t>
      </w:r>
    </w:p>
    <w:p w14:paraId="2E43692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X_Source, 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Source;  </w:t>
      </w:r>
      <w:r>
        <w:rPr>
          <w:rFonts w:ascii="돋움체" w:eastAsia="돋움체" w:cs="돋움체"/>
          <w:color w:val="00800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* x and y address of source pixel */</w:t>
      </w:r>
    </w:p>
    <w:p w14:paraId="6B267CB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2B91AF"/>
          <w:sz w:val="19"/>
          <w:szCs w:val="19"/>
        </w:rPr>
        <w:t>pixel_ptr</w:t>
      </w:r>
      <w:r>
        <w:rPr>
          <w:rFonts w:ascii="돋움체" w:eastAsia="돋움체" w:cs="돋움체"/>
          <w:color w:val="000000"/>
          <w:sz w:val="19"/>
          <w:szCs w:val="19"/>
        </w:rPr>
        <w:t xml:space="preserve"> color_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 xml:space="preserve">buff;   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sz w:val="19"/>
          <w:szCs w:val="19"/>
        </w:rPr>
        <w:t>/* pointer to a color image in memory */</w:t>
      </w:r>
    </w:p>
    <w:p w14:paraId="3E8C9B5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32FCDB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color w:val="000000"/>
          <w:sz w:val="19"/>
          <w:szCs w:val="19"/>
        </w:rPr>
        <w:t xml:space="preserve"> NW, NE, SW, SE,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result;</w:t>
      </w:r>
      <w:proofErr w:type="gramEnd"/>
    </w:p>
    <w:p w14:paraId="4BF4BEE6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 xml:space="preserve"> EWweight, NSweight, EWtop,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EWbottom;</w:t>
      </w:r>
      <w:proofErr w:type="gramEnd"/>
    </w:p>
    <w:p w14:paraId="074C6556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D83750" w14:textId="5F6B3453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 xml:space="preserve"> radian = getRadian(</w:t>
      </w:r>
      <w:r>
        <w:rPr>
          <w:rFonts w:ascii="돋움체" w:eastAsia="돋움체" w:cs="돋움체"/>
          <w:color w:val="808080"/>
          <w:sz w:val="19"/>
          <w:szCs w:val="19"/>
        </w:rPr>
        <w:t>angle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radi</w:t>
      </w:r>
      <w:r>
        <w:rPr>
          <w:rFonts w:ascii="돋움체" w:eastAsia="돋움체" w:cs="돋움체" w:hint="eastAsia"/>
          <w:color w:val="008000"/>
          <w:sz w:val="19"/>
          <w:szCs w:val="19"/>
        </w:rPr>
        <w:t>a</w:t>
      </w:r>
      <w:r>
        <w:rPr>
          <w:rFonts w:ascii="돋움체" w:eastAsia="돋움체" w:cs="돋움체"/>
          <w:color w:val="008000"/>
          <w:sz w:val="19"/>
          <w:szCs w:val="19"/>
        </w:rPr>
        <w:t>n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39CEABD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 xml:space="preserve"> x_center, y_center;</w:t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이미지의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중앙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받을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변수</w:t>
      </w:r>
    </w:p>
    <w:p w14:paraId="48A31E4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34CDC5C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open new output file */</w:t>
      </w:r>
    </w:p>
    <w:p w14:paraId="5529A61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((fp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fopen(</w:t>
      </w:r>
      <w:proofErr w:type="gramEnd"/>
      <w:r>
        <w:rPr>
          <w:rFonts w:ascii="돋움체" w:eastAsia="돋움체" w:cs="돋움체"/>
          <w:color w:val="808080"/>
          <w:sz w:val="19"/>
          <w:szCs w:val="19"/>
        </w:rPr>
        <w:t>fileout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</w:rPr>
        <w:t>"wb"</w:t>
      </w:r>
      <w:r>
        <w:rPr>
          <w:rFonts w:ascii="돋움체" w:eastAsia="돋움체" w:cs="돋움체"/>
          <w:color w:val="000000"/>
          <w:sz w:val="19"/>
          <w:szCs w:val="19"/>
        </w:rPr>
        <w:t xml:space="preserve">)) == </w:t>
      </w:r>
      <w:r>
        <w:rPr>
          <w:rFonts w:ascii="돋움체" w:eastAsia="돋움체" w:cs="돋움체"/>
          <w:color w:val="6F008A"/>
          <w:sz w:val="19"/>
          <w:szCs w:val="19"/>
        </w:rPr>
        <w:t>NULL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39D63DD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B0F276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printf(</w:t>
      </w:r>
      <w:proofErr w:type="gramEnd"/>
      <w:r>
        <w:rPr>
          <w:rFonts w:ascii="돋움체" w:eastAsia="돋움체" w:cs="돋움체"/>
          <w:color w:val="A31515"/>
          <w:sz w:val="19"/>
          <w:szCs w:val="19"/>
        </w:rPr>
        <w:t>"Unable to open %s for output\n"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fileout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3F66E95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1);</w:t>
      </w:r>
    </w:p>
    <w:p w14:paraId="6A12897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4318D46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5C05A2D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중앙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부분의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</w:t>
      </w:r>
    </w:p>
    <w:p w14:paraId="5F4558A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x_center 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2;</w:t>
      </w:r>
      <w:proofErr w:type="gramEnd"/>
    </w:p>
    <w:p w14:paraId="026758F0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 xml:space="preserve">y_center 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 xml:space="preserve"> /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2;</w:t>
      </w:r>
      <w:proofErr w:type="gramEnd"/>
    </w:p>
    <w:p w14:paraId="51CBA73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CDB7D8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print out the portable bitmap header */</w:t>
      </w:r>
    </w:p>
    <w:p w14:paraId="5B6C18A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>fp, "P%d\n%d %d\n255\n", type, new_cols, new_rows);</w:t>
      </w:r>
    </w:p>
    <w:p w14:paraId="5CFBCD96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fprintf(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fp, </w:t>
      </w:r>
      <w:r>
        <w:rPr>
          <w:rFonts w:ascii="돋움체" w:eastAsia="돋움체" w:cs="돋움체"/>
          <w:color w:val="A31515"/>
          <w:sz w:val="19"/>
          <w:szCs w:val="19"/>
        </w:rPr>
        <w:t>"P%d\n%d %d\n255\n"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);</w:t>
      </w:r>
    </w:p>
    <w:p w14:paraId="430ACF6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0C483E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  </w:t>
      </w:r>
      <w:r>
        <w:rPr>
          <w:rFonts w:ascii="돋움체" w:eastAsia="돋움체" w:cs="돋움체"/>
          <w:color w:val="008000"/>
          <w:sz w:val="19"/>
          <w:szCs w:val="19"/>
        </w:rPr>
        <w:t>/* PGM file */</w:t>
      </w:r>
    </w:p>
    <w:p w14:paraId="5E061A8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;</w:t>
      </w:r>
      <w:proofErr w:type="gramEnd"/>
    </w:p>
    <w:p w14:paraId="2B356BF0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  </w:t>
      </w:r>
      <w:r>
        <w:rPr>
          <w:rFonts w:ascii="돋움체" w:eastAsia="돋움체" w:cs="돋움체"/>
          <w:color w:val="008000"/>
          <w:sz w:val="19"/>
          <w:szCs w:val="19"/>
        </w:rPr>
        <w:t>/* PPM file */</w:t>
      </w:r>
    </w:p>
    <w:p w14:paraId="3B7AB26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D1BCA1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 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*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3;</w:t>
      </w:r>
      <w:proofErr w:type="gramEnd"/>
    </w:p>
    <w:p w14:paraId="5E2429D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color_buff = (</w:t>
      </w:r>
      <w:r>
        <w:rPr>
          <w:rFonts w:ascii="돋움체" w:eastAsia="돋움체" w:cs="돋움체"/>
          <w:color w:val="2B91AF"/>
          <w:sz w:val="19"/>
          <w:szCs w:val="19"/>
        </w:rPr>
        <w:t>pixel_</w:t>
      </w:r>
      <w:proofErr w:type="gramStart"/>
      <w:r>
        <w:rPr>
          <w:rFonts w:ascii="돋움체" w:eastAsia="돋움체" w:cs="돋움체"/>
          <w:color w:val="2B91AF"/>
          <w:sz w:val="19"/>
          <w:szCs w:val="19"/>
        </w:rPr>
        <w:t>ptr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  <w:r>
        <w:rPr>
          <w:rFonts w:ascii="돋움체" w:eastAsia="돋움체" w:cs="돋움체"/>
          <w:color w:val="808080"/>
          <w:sz w:val="19"/>
          <w:szCs w:val="19"/>
        </w:rPr>
        <w:t>buffer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2C672A4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0CCEA118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E06D66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line_buff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(line);</w:t>
      </w:r>
    </w:p>
    <w:p w14:paraId="175B3E1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2693C0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(y = 0; y &lt;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; y++)</w:t>
      </w:r>
    </w:p>
    <w:p w14:paraId="3A311D0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932933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0;</w:t>
      </w:r>
      <w:proofErr w:type="gramEnd"/>
    </w:p>
    <w:p w14:paraId="7447903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color w:val="000000"/>
          <w:sz w:val="19"/>
          <w:szCs w:val="19"/>
        </w:rPr>
        <w:t xml:space="preserve"> (x = 0; x &lt;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; x++)</w:t>
      </w:r>
    </w:p>
    <w:p w14:paraId="7875180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3F2884D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원본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좌표</w:t>
      </w:r>
    </w:p>
    <w:p w14:paraId="107DD98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X_Source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cos(radian)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 - x_center) + sin(radian)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 - y_center) +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)x_center);</w:t>
      </w:r>
    </w:p>
    <w:p w14:paraId="470F795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Y_Source = (</w:t>
      </w:r>
      <w:r>
        <w:rPr>
          <w:rFonts w:ascii="돋움체" w:eastAsia="돋움체" w:cs="돋움체"/>
          <w:color w:val="0000FF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sz w:val="19"/>
          <w:szCs w:val="19"/>
        </w:rPr>
        <w:t>long</w:t>
      </w:r>
      <w:r>
        <w:rPr>
          <w:rFonts w:ascii="돋움체" w:eastAsia="돋움체" w:cs="돋움체"/>
          <w:color w:val="00000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(-1) * sin(radian)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 - x_center) + cos(radian)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 - y_center) +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)y_center);</w:t>
      </w:r>
    </w:p>
    <w:p w14:paraId="37AFFD1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type</w:t>
      </w:r>
      <w:r>
        <w:rPr>
          <w:rFonts w:ascii="돋움체" w:eastAsia="돋움체" w:cs="돋움체"/>
          <w:color w:val="000000"/>
          <w:sz w:val="19"/>
          <w:szCs w:val="19"/>
        </w:rPr>
        <w:t xml:space="preserve"> == 5)      </w:t>
      </w:r>
      <w:r>
        <w:rPr>
          <w:rFonts w:ascii="돋움체" w:eastAsia="돋움체" w:cs="돋움체"/>
          <w:color w:val="008000"/>
          <w:sz w:val="19"/>
          <w:szCs w:val="19"/>
        </w:rPr>
        <w:t>/* PGM */</w:t>
      </w:r>
    </w:p>
    <w:p w14:paraId="758E25F0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952514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/* bilinear interpolation */</w:t>
      </w:r>
    </w:p>
    <w:p w14:paraId="16063DE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 duplicate the border edges</w:t>
      </w:r>
    </w:p>
    <w:p w14:paraId="0881D0F1" w14:textId="3EE9FC9E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_Source, Y_Source 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533D23">
        <w:rPr>
          <w:rFonts w:ascii="돋움체" w:eastAsia="돋움체" w:cs="돋움체" w:hint="eastAsia"/>
          <w:color w:val="008000"/>
          <w:sz w:val="19"/>
          <w:szCs w:val="19"/>
        </w:rPr>
        <w:t xml:space="preserve">원본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넘지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않는다면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773950F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(0 &lt;= X_Source &amp;&amp; X_Source &lt;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&amp;&amp; 0 &lt;= Y_Source &amp;&amp; Y_Source &lt;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6CE4F6E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26E061C5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Y_Source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X_Source];</w:t>
      </w:r>
    </w:p>
    <w:p w14:paraId="09138D6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(X_Source + 1 &gt;=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&amp;&amp; Y_Source + 1 &gt;=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4E252D5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0348686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0BD9E115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409C95C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522BF2F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B15CBC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(X_Source + 1 &gt;=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0E381C9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19AC96D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0D24218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(Y_Source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X_Source];</w:t>
      </w:r>
    </w:p>
    <w:p w14:paraId="3E272D4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SW;</w:t>
      </w:r>
      <w:proofErr w:type="gramEnd"/>
    </w:p>
    <w:p w14:paraId="0001ED72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64FED54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color w:val="000000"/>
          <w:sz w:val="19"/>
          <w:szCs w:val="19"/>
        </w:rPr>
        <w:t xml:space="preserve"> (Y_Source + 1 &gt;= </w:t>
      </w:r>
      <w:r>
        <w:rPr>
          <w:rFonts w:ascii="돋움체" w:eastAsia="돋움체" w:cs="돋움체"/>
          <w:color w:val="808080"/>
          <w:sz w:val="19"/>
          <w:szCs w:val="19"/>
        </w:rPr>
        <w:t>rows</w:t>
      </w:r>
      <w:r>
        <w:rPr>
          <w:rFonts w:ascii="돋움체" w:eastAsia="돋움체" w:cs="돋움체"/>
          <w:color w:val="000000"/>
          <w:sz w:val="19"/>
          <w:szCs w:val="19"/>
        </w:rPr>
        <w:t>)</w:t>
      </w:r>
    </w:p>
    <w:p w14:paraId="1F49CF3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D9FCD1E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Y_Source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 + 1];</w:t>
      </w:r>
    </w:p>
    <w:p w14:paraId="268CEB1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NW;</w:t>
      </w:r>
      <w:proofErr w:type="gramEnd"/>
    </w:p>
    <w:p w14:paraId="0722A5B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NE;</w:t>
      </w:r>
      <w:proofErr w:type="gramEnd"/>
    </w:p>
    <w:p w14:paraId="573B722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E984AB8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53773FE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20DC1AB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NE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Y_Source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 + 1];</w:t>
      </w:r>
    </w:p>
    <w:p w14:paraId="36FA0AD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SW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(Y_Source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X_Source];</w:t>
      </w:r>
    </w:p>
    <w:p w14:paraId="317DC51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SE = </w:t>
      </w:r>
      <w:proofErr w:type="gramStart"/>
      <w:r>
        <w:rPr>
          <w:rFonts w:ascii="돋움체" w:eastAsia="돋움체" w:cs="돋움체"/>
          <w:color w:val="808080"/>
          <w:sz w:val="19"/>
          <w:szCs w:val="19"/>
        </w:rPr>
        <w:t>buffer</w:t>
      </w:r>
      <w:r>
        <w:rPr>
          <w:rFonts w:ascii="돋움체" w:eastAsia="돋움체" w:cs="돋움체"/>
          <w:color w:val="00000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 xml:space="preserve">(Y_Source + 1) * </w:t>
      </w:r>
      <w:r>
        <w:rPr>
          <w:rFonts w:ascii="돋움체" w:eastAsia="돋움체" w:cs="돋움체"/>
          <w:color w:val="808080"/>
          <w:sz w:val="19"/>
          <w:szCs w:val="19"/>
        </w:rPr>
        <w:t>cols</w:t>
      </w:r>
      <w:r>
        <w:rPr>
          <w:rFonts w:ascii="돋움체" w:eastAsia="돋움체" w:cs="돋움체"/>
          <w:color w:val="000000"/>
          <w:sz w:val="19"/>
          <w:szCs w:val="19"/>
        </w:rPr>
        <w:t xml:space="preserve"> + X_Source + 1];</w:t>
      </w:r>
    </w:p>
    <w:p w14:paraId="40FE38E1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73D8D472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605B08E8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가중치를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계산할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때에도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1F7190E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EWweight = (cos(radian)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 - x_center) + sin(radian)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 - y_center) +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)x_center) - 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)X_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Source;</w:t>
      </w:r>
      <w:proofErr w:type="gramEnd"/>
    </w:p>
    <w:p w14:paraId="62D1124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NSweight = ((-1) * sin(radian)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)x - x_center) + cos(radian) * ((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 - y_center) + (</w:t>
      </w:r>
      <w:r>
        <w:rPr>
          <w:rFonts w:ascii="돋움체" w:eastAsia="돋움체" w:cs="돋움체"/>
          <w:color w:val="0000FF"/>
          <w:sz w:val="19"/>
          <w:szCs w:val="19"/>
        </w:rPr>
        <w:t>double</w:t>
      </w:r>
      <w:r>
        <w:rPr>
          <w:rFonts w:ascii="돋움체" w:eastAsia="돋움체" w:cs="돋움체"/>
          <w:color w:val="000000"/>
          <w:sz w:val="19"/>
          <w:szCs w:val="19"/>
        </w:rPr>
        <w:t>)y_center) - (</w:t>
      </w:r>
      <w:r>
        <w:rPr>
          <w:rFonts w:ascii="돋움체" w:eastAsia="돋움체" w:cs="돋움체"/>
          <w:color w:val="0000FF"/>
          <w:sz w:val="19"/>
          <w:szCs w:val="19"/>
        </w:rPr>
        <w:t>float</w:t>
      </w:r>
      <w:r>
        <w:rPr>
          <w:rFonts w:ascii="돋움체" w:eastAsia="돋움체" w:cs="돋움체"/>
          <w:color w:val="000000"/>
          <w:sz w:val="19"/>
          <w:szCs w:val="19"/>
        </w:rPr>
        <w:t>)Y_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Source;</w:t>
      </w:r>
      <w:proofErr w:type="gramEnd"/>
    </w:p>
    <w:p w14:paraId="09B84E7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7EA72F6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EWtop = NW + EWweight * (NE - NW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6ED26C2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EWbottom = SW + EWweight * (SE - SW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198B864F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18AC477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result = EWtop + NSweight * (EWbottom - EWtop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243E4DA4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053542E8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line_buff[index++]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result;</w:t>
      </w:r>
      <w:proofErr w:type="gramEnd"/>
    </w:p>
    <w:p w14:paraId="675465D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2BD3E5B6" w14:textId="655EFE59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>// X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_Source, Y_Source </w:t>
      </w:r>
      <w:r>
        <w:rPr>
          <w:rFonts w:ascii="돋움체" w:eastAsia="돋움체" w:cs="돋움체" w:hint="eastAsia"/>
          <w:color w:val="008000"/>
          <w:sz w:val="19"/>
          <w:szCs w:val="19"/>
        </w:rPr>
        <w:t>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 w:rsidR="00533D23">
        <w:rPr>
          <w:rFonts w:ascii="돋움체" w:eastAsia="돋움체" w:cs="돋움체" w:hint="eastAsia"/>
          <w:color w:val="008000"/>
          <w:sz w:val="19"/>
          <w:szCs w:val="19"/>
        </w:rPr>
        <w:t xml:space="preserve">원본 </w:t>
      </w:r>
      <w:r>
        <w:rPr>
          <w:rFonts w:ascii="돋움체" w:eastAsia="돋움체" w:cs="돋움체" w:hint="eastAsia"/>
          <w:color w:val="008000"/>
          <w:sz w:val="19"/>
          <w:szCs w:val="19"/>
        </w:rPr>
        <w:t>이미지의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sz w:val="19"/>
          <w:szCs w:val="19"/>
        </w:rPr>
        <w:t>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넘는다면</w:t>
      </w:r>
      <w:r>
        <w:rPr>
          <w:rFonts w:ascii="돋움체" w:eastAsia="돋움체" w:cs="돋움체"/>
          <w:color w:val="008000"/>
          <w:sz w:val="19"/>
          <w:szCs w:val="19"/>
        </w:rPr>
        <w:t>,</w:t>
      </w:r>
    </w:p>
    <w:p w14:paraId="7B20539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</w:p>
    <w:p w14:paraId="2233342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2164787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흰색으로</w:t>
      </w:r>
      <w:proofErr w:type="gramEnd"/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표현함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266F0F5B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 xml:space="preserve">line_buff[index++] = 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255;</w:t>
      </w:r>
      <w:proofErr w:type="gramEnd"/>
    </w:p>
    <w:p w14:paraId="0DACD58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A8849C0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9821CF3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</w:p>
    <w:p w14:paraId="2F9D53B8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color w:val="00000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008000"/>
          <w:sz w:val="19"/>
          <w:szCs w:val="19"/>
        </w:rPr>
        <w:t>/* PPM */</w:t>
      </w:r>
    </w:p>
    <w:p w14:paraId="41A19196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{</w:t>
      </w:r>
    </w:p>
    <w:p w14:paraId="6E5AF5D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line_buff[index++] = color_buff[source_index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].r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2971F5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line_buff[index++] = color_buff[source_index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].g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6A9A106A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line_buff[index++] = color_buff[source_index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].b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;</w:t>
      </w:r>
    </w:p>
    <w:p w14:paraId="33749B1C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B6F4A8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178AF037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</w:r>
      <w:r>
        <w:rPr>
          <w:rFonts w:ascii="돋움체" w:eastAsia="돋움체" w:cs="돋움체"/>
          <w:color w:val="00000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fwrite(</w:t>
      </w:r>
      <w:proofErr w:type="gramEnd"/>
      <w:r>
        <w:rPr>
          <w:rFonts w:ascii="돋움체" w:eastAsia="돋움체" w:cs="돋움체"/>
          <w:color w:val="000000"/>
          <w:sz w:val="19"/>
          <w:szCs w:val="19"/>
        </w:rPr>
        <w:t>line_buff, 1, line, fp);</w:t>
      </w:r>
    </w:p>
    <w:p w14:paraId="482E3949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}</w:t>
      </w:r>
    </w:p>
    <w:p w14:paraId="30586E0D" w14:textId="77777777" w:rsidR="00CC4701" w:rsidRDefault="00CC4701" w:rsidP="00CC4701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돋움체" w:eastAsia="돋움체" w:cs="돋움체"/>
          <w:color w:val="000000"/>
          <w:sz w:val="19"/>
          <w:szCs w:val="19"/>
        </w:rPr>
      </w:pPr>
      <w:r>
        <w:rPr>
          <w:rFonts w:ascii="돋움체" w:eastAsia="돋움체" w:cs="돋움체"/>
          <w:color w:val="000000"/>
          <w:sz w:val="19"/>
          <w:szCs w:val="19"/>
        </w:rPr>
        <w:tab/>
        <w:t>fclose(fp</w:t>
      </w:r>
      <w:proofErr w:type="gramStart"/>
      <w:r>
        <w:rPr>
          <w:rFonts w:ascii="돋움체" w:eastAsia="돋움체" w:cs="돋움체"/>
          <w:color w:val="000000"/>
          <w:sz w:val="19"/>
          <w:szCs w:val="19"/>
        </w:rPr>
        <w:t>);</w:t>
      </w:r>
      <w:proofErr w:type="gramEnd"/>
    </w:p>
    <w:p w14:paraId="7AE8CBC0" w14:textId="4B82BBF8" w:rsidR="00F267B7" w:rsidRDefault="00CC4701" w:rsidP="00CC4701">
      <w:pPr>
        <w:pStyle w:val="a0"/>
        <w:numPr>
          <w:ilvl w:val="0"/>
          <w:numId w:val="0"/>
        </w:numPr>
        <w:rPr>
          <w:rFonts w:hint="eastAsia"/>
        </w:rPr>
      </w:pPr>
      <w:r>
        <w:rPr>
          <w:rFonts w:ascii="돋움체" w:eastAsia="돋움체" w:cs="돋움체"/>
          <w:color w:val="000000"/>
          <w:sz w:val="19"/>
          <w:szCs w:val="19"/>
        </w:rPr>
        <w:t>}</w:t>
      </w:r>
    </w:p>
    <w:sectPr w:rsidR="00F267B7">
      <w:footerReference w:type="defaul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58CB" w14:textId="77777777" w:rsidR="009B0DA0" w:rsidRDefault="009B0DA0">
      <w:pPr>
        <w:spacing w:before="0" w:after="0" w:line="240" w:lineRule="auto"/>
      </w:pPr>
      <w:r>
        <w:separator/>
      </w:r>
    </w:p>
    <w:p w14:paraId="575E0F47" w14:textId="77777777" w:rsidR="009B0DA0" w:rsidRDefault="009B0DA0"/>
  </w:endnote>
  <w:endnote w:type="continuationSeparator" w:id="0">
    <w:p w14:paraId="2D390538" w14:textId="77777777" w:rsidR="009B0DA0" w:rsidRDefault="009B0DA0">
      <w:pPr>
        <w:spacing w:before="0" w:after="0" w:line="240" w:lineRule="auto"/>
      </w:pPr>
      <w:r>
        <w:continuationSeparator/>
      </w:r>
    </w:p>
    <w:p w14:paraId="7F8A0237" w14:textId="77777777" w:rsidR="009B0DA0" w:rsidRDefault="009B0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46884" w14:textId="77777777"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1C6678">
          <w:rPr>
            <w:noProof/>
            <w:lang w:val="ko-KR" w:bidi="ko-KR"/>
          </w:rPr>
          <w:t>0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2764" w14:textId="093EE5D2" w:rsidR="00D4304F" w:rsidRDefault="00F267B7" w:rsidP="00F267B7">
    <w:pPr>
      <w:pStyle w:val="af4"/>
      <w:pBdr>
        <w:top w:val="single" w:sz="4" w:space="9" w:color="0072C6" w:themeColor="accent1"/>
      </w:pBdr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871A3" w14:textId="77777777" w:rsidR="009B0DA0" w:rsidRDefault="009B0DA0">
      <w:pPr>
        <w:spacing w:before="0" w:after="0" w:line="240" w:lineRule="auto"/>
      </w:pPr>
      <w:r>
        <w:separator/>
      </w:r>
    </w:p>
    <w:p w14:paraId="60FC662F" w14:textId="77777777" w:rsidR="009B0DA0" w:rsidRDefault="009B0DA0"/>
  </w:footnote>
  <w:footnote w:type="continuationSeparator" w:id="0">
    <w:p w14:paraId="0102FB69" w14:textId="77777777" w:rsidR="009B0DA0" w:rsidRDefault="009B0DA0">
      <w:pPr>
        <w:spacing w:before="0" w:after="0" w:line="240" w:lineRule="auto"/>
      </w:pPr>
      <w:r>
        <w:continuationSeparator/>
      </w:r>
    </w:p>
    <w:p w14:paraId="6A73A0F1" w14:textId="77777777" w:rsidR="009B0DA0" w:rsidRDefault="009B0D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4BEB"/>
    <w:multiLevelType w:val="hybridMultilevel"/>
    <w:tmpl w:val="0E960B8A"/>
    <w:lvl w:ilvl="0" w:tplc="426488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B7"/>
    <w:rsid w:val="0000795A"/>
    <w:rsid w:val="00051C7A"/>
    <w:rsid w:val="001C6678"/>
    <w:rsid w:val="00227DF5"/>
    <w:rsid w:val="002D22E0"/>
    <w:rsid w:val="003008EC"/>
    <w:rsid w:val="003112E5"/>
    <w:rsid w:val="00533D23"/>
    <w:rsid w:val="0075279C"/>
    <w:rsid w:val="009B0DA0"/>
    <w:rsid w:val="009F5E2B"/>
    <w:rsid w:val="00A17BDA"/>
    <w:rsid w:val="00B71C13"/>
    <w:rsid w:val="00B86027"/>
    <w:rsid w:val="00C52FC2"/>
    <w:rsid w:val="00C91978"/>
    <w:rsid w:val="00CC4701"/>
    <w:rsid w:val="00D4304F"/>
    <w:rsid w:val="00D651B9"/>
    <w:rsid w:val="00E53907"/>
    <w:rsid w:val="00EC0F68"/>
    <w:rsid w:val="00EC5313"/>
    <w:rsid w:val="00F267B7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479962"/>
  <w15:chartTrackingRefBased/>
  <w15:docId w15:val="{C0C47146-80D5-4806-921F-170A466F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0629;&#47924;&#50857;%20&#47928;&#49436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45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이우석</cp:lastModifiedBy>
  <cp:revision>2</cp:revision>
  <dcterms:created xsi:type="dcterms:W3CDTF">2021-05-23T10:54:00Z</dcterms:created>
  <dcterms:modified xsi:type="dcterms:W3CDTF">2021-05-23T11:39:00Z</dcterms:modified>
</cp:coreProperties>
</file>