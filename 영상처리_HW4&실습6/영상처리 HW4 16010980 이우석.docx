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6C92" w14:textId="42EFF04C" w:rsidR="00A10484" w:rsidRDefault="001662C0">
      <w:pPr>
        <w:pStyle w:val="a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영상처리 H</w:t>
      </w:r>
      <w:r>
        <w:rPr>
          <w:rFonts w:ascii="바탕" w:eastAsia="바탕" w:hAnsi="바탕" w:cs="바탕"/>
        </w:rPr>
        <w:t>W 4</w:t>
      </w:r>
    </w:p>
    <w:p w14:paraId="09E26536" w14:textId="16E48290" w:rsidR="001662C0" w:rsidRPr="001662C0" w:rsidRDefault="001662C0" w:rsidP="001662C0">
      <w:pPr>
        <w:pStyle w:val="a3"/>
        <w:jc w:val="right"/>
        <w:rPr>
          <w:rFonts w:eastAsia="맑은 고딕"/>
          <w:sz w:val="28"/>
          <w:szCs w:val="28"/>
        </w:rPr>
      </w:pPr>
      <w:r w:rsidRPr="001662C0">
        <w:rPr>
          <w:rFonts w:eastAsia="맑은 고딕" w:hint="eastAsia"/>
          <w:sz w:val="28"/>
          <w:szCs w:val="28"/>
        </w:rPr>
        <w:t>1</w:t>
      </w:r>
      <w:r w:rsidRPr="001662C0">
        <w:rPr>
          <w:rFonts w:eastAsia="맑은 고딕"/>
          <w:sz w:val="28"/>
          <w:szCs w:val="28"/>
        </w:rPr>
        <w:t xml:space="preserve">6010980 </w:t>
      </w:r>
      <w:r w:rsidRPr="001662C0">
        <w:rPr>
          <w:rFonts w:eastAsia="맑은 고딕" w:hint="eastAsia"/>
          <w:sz w:val="28"/>
          <w:szCs w:val="28"/>
        </w:rPr>
        <w:t>이우석</w:t>
      </w:r>
    </w:p>
    <w:p w14:paraId="2B1FD95C" w14:textId="0031D50A" w:rsidR="00855982" w:rsidRPr="00855982" w:rsidRDefault="001662C0" w:rsidP="00855982">
      <w:pPr>
        <w:pStyle w:val="1"/>
      </w:pPr>
      <w:r>
        <w:rPr>
          <w:rFonts w:ascii="바탕" w:eastAsia="바탕" w:hAnsi="바탕" w:cs="바탕" w:hint="eastAsia"/>
        </w:rPr>
        <w:t>결과</w:t>
      </w:r>
    </w:p>
    <w:p w14:paraId="1AAC662F" w14:textId="6F864ECF" w:rsidR="00855982" w:rsidRDefault="001662C0" w:rsidP="001662C0">
      <w:pPr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hint="eastAsia"/>
        </w:rPr>
        <w:t>&lt;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cs="바탕" w:hint="eastAsia"/>
        </w:rPr>
        <w:t>원본</w:t>
      </w:r>
      <w:proofErr w:type="gramEnd"/>
      <w:r>
        <w:rPr>
          <w:rFonts w:ascii="바탕" w:eastAsia="바탕" w:hAnsi="바탕" w:cs="바탕" w:hint="eastAsia"/>
        </w:rPr>
        <w:t xml:space="preserve"> 이미지 </w:t>
      </w:r>
      <w:r>
        <w:rPr>
          <w:rFonts w:ascii="바탕" w:eastAsia="바탕" w:hAnsi="바탕" w:cs="바탕"/>
        </w:rPr>
        <w:t xml:space="preserve">- </w:t>
      </w:r>
      <w:proofErr w:type="spellStart"/>
      <w:r>
        <w:rPr>
          <w:rFonts w:ascii="바탕" w:eastAsia="바탕" w:hAnsi="바탕" w:cs="바탕"/>
        </w:rPr>
        <w:t>czp.pgm</w:t>
      </w:r>
      <w:proofErr w:type="spellEnd"/>
      <w:r>
        <w:rPr>
          <w:rFonts w:ascii="바탕" w:eastAsia="바탕" w:hAnsi="바탕" w:cs="바탕"/>
        </w:rPr>
        <w:t xml:space="preserve"> &gt;</w:t>
      </w:r>
    </w:p>
    <w:p w14:paraId="5E083330" w14:textId="68B1999F" w:rsidR="001662C0" w:rsidRDefault="001662C0" w:rsidP="001662C0">
      <w:pPr>
        <w:rPr>
          <w:rFonts w:eastAsia="맑은 고딕"/>
        </w:rPr>
      </w:pPr>
      <w:r>
        <w:rPr>
          <w:noProof/>
        </w:rPr>
        <w:drawing>
          <wp:inline distT="0" distB="0" distL="0" distR="0" wp14:anchorId="15A468CB" wp14:editId="6A82DBFF">
            <wp:extent cx="2847975" cy="284055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99" cy="285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BD67" w14:textId="617FF853" w:rsidR="001662C0" w:rsidRDefault="001662C0" w:rsidP="001662C0">
      <w:pPr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p w14:paraId="005F4DEB" w14:textId="4A481537" w:rsidR="001662C0" w:rsidRDefault="001662C0" w:rsidP="001662C0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&lt;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2</w:t>
      </w:r>
      <w:r>
        <w:rPr>
          <w:rFonts w:ascii="바탕" w:eastAsia="바탕" w:hAnsi="바탕"/>
        </w:rPr>
        <w:t xml:space="preserve">.0 </w:t>
      </w:r>
      <w:r>
        <w:rPr>
          <w:rFonts w:ascii="바탕" w:eastAsia="바탕" w:hAnsi="바탕" w:hint="eastAsia"/>
        </w:rPr>
        <w:t>s</w:t>
      </w:r>
      <w:r>
        <w:rPr>
          <w:rFonts w:ascii="바탕" w:eastAsia="바탕" w:hAnsi="바탕"/>
        </w:rPr>
        <w:t>cale Bilinear – czp_2.0scaleBili.pgm &gt;</w:t>
      </w:r>
    </w:p>
    <w:p w14:paraId="27235F3F" w14:textId="6E509F5E" w:rsidR="001662C0" w:rsidRDefault="001662C0" w:rsidP="001662C0">
      <w:pPr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drawing>
          <wp:inline distT="0" distB="0" distL="0" distR="0" wp14:anchorId="410701E0" wp14:editId="31D90990">
            <wp:extent cx="5724525" cy="5713344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051" cy="572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D2FC" w14:textId="056680B7" w:rsidR="001662C0" w:rsidRDefault="001662C0">
      <w:pPr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p w14:paraId="624E08B2" w14:textId="072062F5" w:rsidR="001662C0" w:rsidRDefault="001662C0" w:rsidP="001662C0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&lt;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2</w:t>
      </w:r>
      <w:r>
        <w:rPr>
          <w:rFonts w:ascii="바탕" w:eastAsia="바탕" w:hAnsi="바탕"/>
        </w:rPr>
        <w:t xml:space="preserve">.0 </w:t>
      </w:r>
      <w:r>
        <w:rPr>
          <w:rFonts w:ascii="바탕" w:eastAsia="바탕" w:hAnsi="바탕" w:hint="eastAsia"/>
        </w:rPr>
        <w:t>s</w:t>
      </w:r>
      <w:r>
        <w:rPr>
          <w:rFonts w:ascii="바탕" w:eastAsia="바탕" w:hAnsi="바탕"/>
        </w:rPr>
        <w:t>cale Cubic convolution – czp_2.0scaleCubic.pgm &gt;</w:t>
      </w:r>
    </w:p>
    <w:p w14:paraId="4864A9EC" w14:textId="778ECD32" w:rsidR="001662C0" w:rsidRDefault="001662C0" w:rsidP="001662C0">
      <w:pPr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drawing>
          <wp:inline distT="0" distB="0" distL="0" distR="0" wp14:anchorId="7554892E" wp14:editId="37B6B6C7">
            <wp:extent cx="5743575" cy="5732357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193" cy="57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ED40" w14:textId="449AB6A9" w:rsidR="001662C0" w:rsidRDefault="001662C0">
      <w:pPr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p w14:paraId="746A2D73" w14:textId="4F822A51" w:rsidR="002C5B36" w:rsidRDefault="002C5B36" w:rsidP="002C5B36">
      <w:pPr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hint="eastAsia"/>
        </w:rPr>
        <w:lastRenderedPageBreak/>
        <w:t>&lt;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cs="바탕" w:hint="eastAsia"/>
        </w:rPr>
        <w:t>원본</w:t>
      </w:r>
      <w:proofErr w:type="gramEnd"/>
      <w:r>
        <w:rPr>
          <w:rFonts w:ascii="바탕" w:eastAsia="바탕" w:hAnsi="바탕" w:cs="바탕" w:hint="eastAsia"/>
        </w:rPr>
        <w:t xml:space="preserve"> 이미지 </w:t>
      </w:r>
      <w:r>
        <w:rPr>
          <w:rFonts w:ascii="바탕" w:eastAsia="바탕" w:hAnsi="바탕" w:cs="바탕"/>
        </w:rPr>
        <w:t xml:space="preserve">- </w:t>
      </w:r>
      <w:proofErr w:type="spellStart"/>
      <w:r>
        <w:rPr>
          <w:rFonts w:ascii="바탕" w:eastAsia="바탕" w:hAnsi="바탕" w:cs="바탕"/>
        </w:rPr>
        <w:t>lena.pgm</w:t>
      </w:r>
      <w:proofErr w:type="spellEnd"/>
      <w:r>
        <w:rPr>
          <w:rFonts w:ascii="바탕" w:eastAsia="바탕" w:hAnsi="바탕" w:cs="바탕"/>
        </w:rPr>
        <w:t xml:space="preserve"> &gt;</w:t>
      </w:r>
    </w:p>
    <w:p w14:paraId="7E5E3B92" w14:textId="3D4AAD2C" w:rsidR="001662C0" w:rsidRDefault="002C5B36" w:rsidP="001662C0">
      <w:pPr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drawing>
          <wp:inline distT="0" distB="0" distL="0" distR="0" wp14:anchorId="0E063EB5" wp14:editId="727A047D">
            <wp:extent cx="2912710" cy="2905125"/>
            <wp:effectExtent l="0" t="0" r="2540" b="0"/>
            <wp:docPr id="4" name="그림 4" descr="사람, 여자, 의류, 모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사람, 여자, 의류, 모자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983" cy="291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B7AB" w14:textId="2519EC0C" w:rsidR="002C5B36" w:rsidRDefault="002C5B36" w:rsidP="001662C0">
      <w:pPr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p w14:paraId="6EAC15B3" w14:textId="10E5418C" w:rsidR="002C5B36" w:rsidRDefault="002C5B36" w:rsidP="002C5B36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&lt;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2</w:t>
      </w:r>
      <w:r>
        <w:rPr>
          <w:rFonts w:ascii="바탕" w:eastAsia="바탕" w:hAnsi="바탕"/>
        </w:rPr>
        <w:t xml:space="preserve">.0 </w:t>
      </w:r>
      <w:r>
        <w:rPr>
          <w:rFonts w:ascii="바탕" w:eastAsia="바탕" w:hAnsi="바탕" w:hint="eastAsia"/>
        </w:rPr>
        <w:t>s</w:t>
      </w:r>
      <w:r>
        <w:rPr>
          <w:rFonts w:ascii="바탕" w:eastAsia="바탕" w:hAnsi="바탕"/>
        </w:rPr>
        <w:t>cale Bilinear – lena_2.0scaleBili.pgm &gt;</w:t>
      </w:r>
    </w:p>
    <w:p w14:paraId="7D406FF8" w14:textId="3CF1E0E3" w:rsidR="002C5B36" w:rsidRDefault="00A25395" w:rsidP="002C5B36">
      <w:pPr>
        <w:rPr>
          <w:rFonts w:ascii="바탕" w:eastAsia="바탕" w:hAnsi="바탕"/>
        </w:rPr>
      </w:pPr>
      <w:r>
        <w:rPr>
          <w:rFonts w:ascii="바탕" w:eastAsia="바탕" w:hAnsi="바탕"/>
          <w:noProof/>
        </w:rPr>
        <w:drawing>
          <wp:inline distT="0" distB="0" distL="0" distR="0" wp14:anchorId="264D2E1F" wp14:editId="06188DA4">
            <wp:extent cx="5743575" cy="5732357"/>
            <wp:effectExtent l="0" t="0" r="0" b="1905"/>
            <wp:docPr id="8" name="그림 8" descr="사람, 여자, 실외, 머리장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사람, 여자, 실외, 머리장식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879" cy="573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4708" w14:textId="6C6B8C55" w:rsidR="002C5B36" w:rsidRDefault="002C5B36">
      <w:pPr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p w14:paraId="461058AC" w14:textId="67E79533" w:rsidR="002C5B36" w:rsidRDefault="002C5B36" w:rsidP="002C5B36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&lt;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2</w:t>
      </w:r>
      <w:r>
        <w:rPr>
          <w:rFonts w:ascii="바탕" w:eastAsia="바탕" w:hAnsi="바탕"/>
        </w:rPr>
        <w:t xml:space="preserve">.0 </w:t>
      </w:r>
      <w:r>
        <w:rPr>
          <w:rFonts w:ascii="바탕" w:eastAsia="바탕" w:hAnsi="바탕" w:hint="eastAsia"/>
        </w:rPr>
        <w:t>s</w:t>
      </w:r>
      <w:r>
        <w:rPr>
          <w:rFonts w:ascii="바탕" w:eastAsia="바탕" w:hAnsi="바탕"/>
        </w:rPr>
        <w:t>cale Cubic convolution – lena_2.0scaleCubic.pgm &gt;</w:t>
      </w:r>
    </w:p>
    <w:p w14:paraId="74F38C7E" w14:textId="76FE8C57" w:rsidR="002C5B36" w:rsidRDefault="002C5B36" w:rsidP="002C5B36">
      <w:pPr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drawing>
          <wp:inline distT="0" distB="0" distL="0" distR="0" wp14:anchorId="20E51C57" wp14:editId="7A6BB62A">
            <wp:extent cx="5753100" cy="5741863"/>
            <wp:effectExtent l="0" t="0" r="0" b="0"/>
            <wp:docPr id="7" name="그림 7" descr="사람, 여자, 실외, 머리장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사람, 여자, 실외, 머리장식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220" cy="574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4706" w14:textId="288BB1AF" w:rsidR="00A25395" w:rsidRPr="002C5B36" w:rsidRDefault="00A25395" w:rsidP="002C5B36">
      <w:pPr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p w14:paraId="51604B6E" w14:textId="1AC1E915" w:rsidR="001662C0" w:rsidRDefault="001662C0" w:rsidP="001662C0">
      <w:pPr>
        <w:pStyle w:val="1"/>
        <w:rPr>
          <w:rFonts w:asciiTheme="minorHAnsi" w:eastAsiaTheme="minorEastAsia" w:hAnsiTheme="minorHAnsi" w:cstheme="minorBidi"/>
          <w:sz w:val="20"/>
          <w:szCs w:val="22"/>
        </w:rPr>
      </w:pPr>
      <w:r>
        <w:rPr>
          <w:rFonts w:ascii="바탕" w:eastAsia="바탕" w:hAnsi="바탕" w:cs="바탕" w:hint="eastAsia"/>
        </w:rPr>
        <w:lastRenderedPageBreak/>
        <w:t>코드</w:t>
      </w:r>
    </w:p>
    <w:p w14:paraId="39F29B5C" w14:textId="71BB4C37" w:rsidR="001662C0" w:rsidRPr="00A25395" w:rsidRDefault="00A25395" w:rsidP="00855982">
      <w:pPr>
        <w:rPr>
          <w:rFonts w:ascii="바탕" w:eastAsia="바탕" w:hAnsi="바탕"/>
        </w:rPr>
      </w:pPr>
      <w:r w:rsidRPr="00A25395">
        <w:rPr>
          <w:rFonts w:ascii="바탕" w:eastAsia="바탕" w:hAnsi="바탕"/>
        </w:rPr>
        <w:t xml:space="preserve">&lt; </w:t>
      </w:r>
      <w:proofErr w:type="gramStart"/>
      <w:r w:rsidRPr="00A25395">
        <w:rPr>
          <w:rFonts w:ascii="바탕" w:eastAsia="바탕" w:hAnsi="바탕"/>
        </w:rPr>
        <w:t>bilinear(</w:t>
      </w:r>
      <w:proofErr w:type="gramEnd"/>
      <w:r w:rsidRPr="00A25395">
        <w:rPr>
          <w:rFonts w:ascii="바탕" w:eastAsia="바탕" w:hAnsi="바탕"/>
        </w:rPr>
        <w:t>) &gt;</w:t>
      </w:r>
    </w:p>
    <w:p w14:paraId="409A8B55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bilinear(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</w:rPr>
        <w:t>image_ptr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fileout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rows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>,</w:t>
      </w:r>
    </w:p>
    <w:p w14:paraId="03E0181F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x_scale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y_scale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type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470A0161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65E3AED8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AB76EAE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long</w:t>
      </w:r>
      <w:r>
        <w:rPr>
          <w:rFonts w:ascii="돋움체" w:eastAsia="돋움체" w:cs="돋움체"/>
          <w:color w:val="000000"/>
          <w:sz w:val="19"/>
          <w:szCs w:val="19"/>
        </w:rPr>
        <w:t xml:space="preserve"> x,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y;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8000"/>
          <w:sz w:val="19"/>
          <w:szCs w:val="19"/>
        </w:rPr>
        <w:t>/* loop indices for columns and rows */</w:t>
      </w:r>
    </w:p>
    <w:p w14:paraId="1A1DFDBA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long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index;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</w:t>
      </w:r>
      <w:r>
        <w:rPr>
          <w:rFonts w:ascii="돋움체" w:eastAsia="돋움체" w:cs="돋움체"/>
          <w:color w:val="008000"/>
          <w:sz w:val="19"/>
          <w:szCs w:val="19"/>
        </w:rPr>
        <w:t>/* index into line buffer */</w:t>
      </w:r>
    </w:p>
    <w:p w14:paraId="0B9B8D5C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long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source_index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/* address of source pixel in image buffer */</w:t>
      </w:r>
    </w:p>
    <w:p w14:paraId="698AAC28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line_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/* output line buffer */</w:t>
      </w:r>
    </w:p>
    <w:p w14:paraId="07FB5B0B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new_rows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cols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sz w:val="19"/>
          <w:szCs w:val="19"/>
        </w:rPr>
        <w:t>/* values of rows and columns for new image */</w:t>
      </w:r>
    </w:p>
    <w:p w14:paraId="50E066AC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line;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     </w:t>
      </w:r>
      <w:r>
        <w:rPr>
          <w:rFonts w:ascii="돋움체" w:eastAsia="돋움체" w:cs="돋움체"/>
          <w:color w:val="008000"/>
          <w:sz w:val="19"/>
          <w:szCs w:val="19"/>
        </w:rPr>
        <w:t>/* number of pixels in one scan line */</w:t>
      </w:r>
    </w:p>
    <w:p w14:paraId="4BCFBEBB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sz w:val="19"/>
          <w:szCs w:val="19"/>
        </w:rPr>
        <w:t>/* output file pointer */</w:t>
      </w:r>
    </w:p>
    <w:p w14:paraId="7BD4FB80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long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X_Source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Y_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* x and y address of source pixel */</w:t>
      </w:r>
    </w:p>
    <w:p w14:paraId="34C14919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</w:rPr>
        <w:t>pixel_ptr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color_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/* pointer to a color image in memory */</w:t>
      </w:r>
    </w:p>
    <w:p w14:paraId="761E17A0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B7D4344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NW, NE, SW, SE,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result;</w:t>
      </w:r>
      <w:proofErr w:type="gramEnd"/>
    </w:p>
    <w:p w14:paraId="0F8A8882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EWweight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NSweight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EWtop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EWbottom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50A39FFE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03DB907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/* open new output file */</w:t>
      </w:r>
    </w:p>
    <w:p w14:paraId="4AF00EA5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sz w:val="19"/>
          <w:szCs w:val="19"/>
        </w:rPr>
        <w:t>fileout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wb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 xml:space="preserve">))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766EA641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0DED1569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"Unable to open %s for output\n"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fileout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B5B121E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1);</w:t>
      </w:r>
    </w:p>
    <w:p w14:paraId="4FD2F2D9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ABB4286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CF40AC3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new_cols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x_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scale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294DACE3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new_rows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</w:rPr>
        <w:t>rows</w:t>
      </w:r>
      <w:r>
        <w:rPr>
          <w:rFonts w:ascii="돋움체" w:eastAsia="돋움체" w:cs="돋움체"/>
          <w:color w:val="00000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y_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scale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23EE5656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972DADE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/* print out the portable bitmap header */</w:t>
      </w:r>
    </w:p>
    <w:p w14:paraId="16431DEA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P%d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\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n%d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 xml:space="preserve"> %d\n255\n"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type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new_cols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new_rows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7DF5461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DB4D3D2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type</w:t>
      </w:r>
      <w:r>
        <w:rPr>
          <w:rFonts w:ascii="돋움체" w:eastAsia="돋움체" w:cs="돋움체"/>
          <w:color w:val="000000"/>
          <w:sz w:val="19"/>
          <w:szCs w:val="19"/>
        </w:rPr>
        <w:t xml:space="preserve"> == 5)        </w:t>
      </w:r>
      <w:r>
        <w:rPr>
          <w:rFonts w:ascii="돋움체" w:eastAsia="돋움체" w:cs="돋움체"/>
          <w:color w:val="008000"/>
          <w:sz w:val="19"/>
          <w:szCs w:val="19"/>
        </w:rPr>
        <w:t>/* PGM file */</w:t>
      </w:r>
    </w:p>
    <w:p w14:paraId="5D2EFD2C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line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cols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6EB371AD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                </w:t>
      </w:r>
      <w:r>
        <w:rPr>
          <w:rFonts w:ascii="돋움체" w:eastAsia="돋움체" w:cs="돋움체"/>
          <w:color w:val="008000"/>
          <w:sz w:val="19"/>
          <w:szCs w:val="19"/>
        </w:rPr>
        <w:t>/* PPM file */</w:t>
      </w:r>
    </w:p>
    <w:p w14:paraId="751CDAE0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6F05CC44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line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new_cols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3;</w:t>
      </w:r>
      <w:proofErr w:type="gramEnd"/>
    </w:p>
    <w:p w14:paraId="4C7A4783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color_buff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2B91AF"/>
          <w:sz w:val="19"/>
          <w:szCs w:val="19"/>
        </w:rPr>
        <w:t>pixel_</w:t>
      </w:r>
      <w:proofErr w:type="gramStart"/>
      <w:r>
        <w:rPr>
          <w:rFonts w:ascii="돋움체" w:eastAsia="돋움체" w:cs="돋움체"/>
          <w:color w:val="2B91AF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  <w:r>
        <w:rPr>
          <w:rFonts w:ascii="돋움체" w:eastAsia="돋움체" w:cs="돋움체"/>
          <w:color w:val="808080"/>
          <w:sz w:val="19"/>
          <w:szCs w:val="19"/>
        </w:rPr>
        <w:t>buffer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0A163B58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1EF4EC7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4ADD76D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line_buff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(line);</w:t>
      </w:r>
    </w:p>
    <w:p w14:paraId="3C2E2DBD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29D8DE4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(y = 0; y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new_rows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 y++)</w:t>
      </w:r>
    </w:p>
    <w:p w14:paraId="015942B1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58603220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index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7D6FEDCF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(x = 0; x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new_cols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 x++)</w:t>
      </w:r>
    </w:p>
    <w:p w14:paraId="4A0310FD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72AF9E3D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X_Source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long</w:t>
      </w:r>
      <w:r>
        <w:rPr>
          <w:rFonts w:ascii="돋움체" w:eastAsia="돋움체" w:cs="돋움체"/>
          <w:color w:val="00000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x /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x_scale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6566C51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Y_Source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long</w:t>
      </w:r>
      <w:r>
        <w:rPr>
          <w:rFonts w:ascii="돋움체" w:eastAsia="돋움체" w:cs="돋움체"/>
          <w:color w:val="00000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y /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y_scale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C863777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type</w:t>
      </w:r>
      <w:r>
        <w:rPr>
          <w:rFonts w:ascii="돋움체" w:eastAsia="돋움체" w:cs="돋움체"/>
          <w:color w:val="000000"/>
          <w:sz w:val="19"/>
          <w:szCs w:val="19"/>
        </w:rPr>
        <w:t xml:space="preserve"> == 5)      </w:t>
      </w:r>
      <w:r>
        <w:rPr>
          <w:rFonts w:ascii="돋움체" w:eastAsia="돋움체" w:cs="돋움체"/>
          <w:color w:val="008000"/>
          <w:sz w:val="19"/>
          <w:szCs w:val="19"/>
        </w:rPr>
        <w:t>/* PGM */</w:t>
      </w:r>
    </w:p>
    <w:p w14:paraId="540ABA7A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3AA0C9E4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/* bilinear interpolation */</w:t>
      </w:r>
    </w:p>
    <w:p w14:paraId="456DF510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duplicate the border edges</w:t>
      </w:r>
    </w:p>
    <w:p w14:paraId="265F3A5C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NW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Y_Source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X_Source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];</w:t>
      </w:r>
    </w:p>
    <w:p w14:paraId="2E4EA334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X_Source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+ 1 &gt;=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Y_Source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+ 1 &gt;= </w:t>
      </w:r>
      <w:r>
        <w:rPr>
          <w:rFonts w:ascii="돋움체" w:eastAsia="돋움체" w:cs="돋움체"/>
          <w:color w:val="808080"/>
          <w:sz w:val="19"/>
          <w:szCs w:val="19"/>
        </w:rPr>
        <w:t>rows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19D7DC2F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0926A5D5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NE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NW;</w:t>
      </w:r>
      <w:proofErr w:type="gramEnd"/>
    </w:p>
    <w:p w14:paraId="2AB49D0B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SW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NW;</w:t>
      </w:r>
      <w:proofErr w:type="gramEnd"/>
    </w:p>
    <w:p w14:paraId="6DF97F77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SE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NW;</w:t>
      </w:r>
      <w:proofErr w:type="gramEnd"/>
    </w:p>
    <w:p w14:paraId="179BFB95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60F46A3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X_Source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+ 1 &gt;=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2315CE4F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1698602E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NE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NW;</w:t>
      </w:r>
      <w:proofErr w:type="gramEnd"/>
    </w:p>
    <w:p w14:paraId="6EAE7004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SW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Y_Source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+ 1) *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X_Source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];</w:t>
      </w:r>
    </w:p>
    <w:p w14:paraId="350C4935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SE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SW;</w:t>
      </w:r>
      <w:proofErr w:type="gramEnd"/>
    </w:p>
    <w:p w14:paraId="3361448E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58FCE4F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Y_Source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+ 1 &gt;= </w:t>
      </w:r>
      <w:r>
        <w:rPr>
          <w:rFonts w:ascii="돋움체" w:eastAsia="돋움체" w:cs="돋움체"/>
          <w:color w:val="808080"/>
          <w:sz w:val="19"/>
          <w:szCs w:val="19"/>
        </w:rPr>
        <w:t>rows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68EA748E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05864CD9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NE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Y_Source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X_Source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+ 1];</w:t>
      </w:r>
    </w:p>
    <w:p w14:paraId="0C3ECB78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SW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NW;</w:t>
      </w:r>
      <w:proofErr w:type="gramEnd"/>
    </w:p>
    <w:p w14:paraId="60107BA1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SE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NE;</w:t>
      </w:r>
      <w:proofErr w:type="gramEnd"/>
    </w:p>
    <w:p w14:paraId="7363C2CD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5352137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724826CD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55056EEC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NE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Y_Source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X_Source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+ 1];</w:t>
      </w:r>
    </w:p>
    <w:p w14:paraId="4C7D35AA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SW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Y_Source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+ 1) *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X_Source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];</w:t>
      </w:r>
    </w:p>
    <w:p w14:paraId="7A80A41B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SE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Y_Source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+ 1) *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X_Source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+ 1];</w:t>
      </w:r>
    </w:p>
    <w:p w14:paraId="3424887C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894CD71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F9A646E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EWweight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(x /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x_scale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- (</w:t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X_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610BBDE1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NSweight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(y /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y_scale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- (</w:t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Y_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1A804C90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705F266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EWtop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NW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EWweight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 (NE - NW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4A3114D6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EWbottom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SW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EWweight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 (SE - SW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57F93127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DDF9617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result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EWtop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NSweight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EWbottom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EWtop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558D9991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44925C5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line_buff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[index++]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result;</w:t>
      </w:r>
      <w:proofErr w:type="gramEnd"/>
    </w:p>
    <w:p w14:paraId="753AC517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AA7EAFB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6EE811D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008000"/>
          <w:sz w:val="19"/>
          <w:szCs w:val="19"/>
        </w:rPr>
        <w:t>/* PPM */</w:t>
      </w:r>
    </w:p>
    <w:p w14:paraId="46DC1EE2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0599ACC8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line_buff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[index++]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color_buff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source_index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].r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73861E9D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line_buff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[index++]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color_buff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source_index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].g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7B516272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line_buff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[index++]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color_buff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source_index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].b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7C3AA187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053AA75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4BF326E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fwrite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line_buff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1, line,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5FE7D67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F1DB148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fp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3967C847" w14:textId="6D6074C8" w:rsidR="00A25395" w:rsidRDefault="00A25395" w:rsidP="00A25395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76E9D5E1" w14:textId="03BF193F" w:rsidR="00A25395" w:rsidRDefault="00A25395" w:rsidP="00A25395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br w:type="page"/>
      </w:r>
    </w:p>
    <w:p w14:paraId="41261679" w14:textId="553826C7" w:rsidR="00A25395" w:rsidRDefault="00A25395" w:rsidP="00A25395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&lt;</w:t>
      </w:r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/>
        </w:rPr>
        <w:t>cubic_</w:t>
      </w:r>
      <w:proofErr w:type="gramStart"/>
      <w:r>
        <w:rPr>
          <w:rFonts w:ascii="바탕" w:eastAsia="바탕" w:hAnsi="바탕"/>
        </w:rPr>
        <w:t>convolution</w:t>
      </w:r>
      <w:proofErr w:type="spellEnd"/>
      <w:r>
        <w:rPr>
          <w:rFonts w:ascii="바탕" w:eastAsia="바탕" w:hAnsi="바탕"/>
        </w:rPr>
        <w:t>(</w:t>
      </w:r>
      <w:proofErr w:type="gramEnd"/>
      <w:r>
        <w:rPr>
          <w:rFonts w:ascii="바탕" w:eastAsia="바탕" w:hAnsi="바탕"/>
        </w:rPr>
        <w:t>) &gt;</w:t>
      </w:r>
    </w:p>
    <w:p w14:paraId="65AC1C22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convolution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</w:rPr>
        <w:t>image_ptr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fileout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rows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>,</w:t>
      </w:r>
    </w:p>
    <w:p w14:paraId="16C03D1A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x_scale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y_scale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type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67F4CA16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34F99E50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73B2140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long</w:t>
      </w:r>
      <w:r>
        <w:rPr>
          <w:rFonts w:ascii="돋움체" w:eastAsia="돋움체" w:cs="돋움체"/>
          <w:color w:val="000000"/>
          <w:sz w:val="19"/>
          <w:szCs w:val="19"/>
        </w:rPr>
        <w:t xml:space="preserve"> x,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y;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8000"/>
          <w:sz w:val="19"/>
          <w:szCs w:val="19"/>
        </w:rPr>
        <w:t>/* loop indices for columns and rows */</w:t>
      </w:r>
    </w:p>
    <w:p w14:paraId="62778B4F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long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index;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</w:t>
      </w:r>
      <w:r>
        <w:rPr>
          <w:rFonts w:ascii="돋움체" w:eastAsia="돋움체" w:cs="돋움체"/>
          <w:color w:val="008000"/>
          <w:sz w:val="19"/>
          <w:szCs w:val="19"/>
        </w:rPr>
        <w:t>/* index into line buffer */</w:t>
      </w:r>
    </w:p>
    <w:p w14:paraId="1F284798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long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source_index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>/* address of source pixel in image buffer */</w:t>
      </w:r>
    </w:p>
    <w:p w14:paraId="674F494A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line_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/* output line buffer */</w:t>
      </w:r>
    </w:p>
    <w:p w14:paraId="67BB8920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new_rows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cols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sz w:val="19"/>
          <w:szCs w:val="19"/>
        </w:rPr>
        <w:t>/* values of rows and columns for new image */</w:t>
      </w:r>
    </w:p>
    <w:p w14:paraId="20888A63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line;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     </w:t>
      </w:r>
      <w:r>
        <w:rPr>
          <w:rFonts w:ascii="돋움체" w:eastAsia="돋움체" w:cs="돋움체"/>
          <w:color w:val="008000"/>
          <w:sz w:val="19"/>
          <w:szCs w:val="19"/>
        </w:rPr>
        <w:t>/* number of pixels in one scan line */</w:t>
      </w:r>
    </w:p>
    <w:p w14:paraId="3131B1D0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sz w:val="19"/>
          <w:szCs w:val="19"/>
        </w:rPr>
        <w:t>/* output file pointer */</w:t>
      </w:r>
    </w:p>
    <w:p w14:paraId="5A7F34BB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long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X_Source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Y_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* x and y address of source pixel */</w:t>
      </w:r>
    </w:p>
    <w:p w14:paraId="5D16BE4D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</w:rPr>
        <w:t>pixel_ptr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color_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/* pointer to a color image in memory */</w:t>
      </w:r>
    </w:p>
    <w:p w14:paraId="4C8F7E0B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7E33F51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4][4],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j;</w:t>
      </w:r>
    </w:p>
    <w:p w14:paraId="2400DFAB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50916369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cubic_EWweight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[4],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cubic_NSweight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[4],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cubic_intermResult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[4],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cubic_result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a = -0.5f;</w:t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// a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sz w:val="19"/>
          <w:szCs w:val="19"/>
        </w:rPr>
        <w:t>계수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sz w:val="19"/>
          <w:szCs w:val="19"/>
        </w:rPr>
        <w:t>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: -0.5f</w:t>
      </w:r>
    </w:p>
    <w:p w14:paraId="749F8723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7103B4F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/* open new output file */</w:t>
      </w:r>
    </w:p>
    <w:p w14:paraId="34C00743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sz w:val="19"/>
          <w:szCs w:val="19"/>
        </w:rPr>
        <w:t>fileout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wb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"</w:t>
      </w:r>
      <w:r>
        <w:rPr>
          <w:rFonts w:ascii="돋움체" w:eastAsia="돋움체" w:cs="돋움체"/>
          <w:color w:val="000000"/>
          <w:sz w:val="19"/>
          <w:szCs w:val="19"/>
        </w:rPr>
        <w:t xml:space="preserve">))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45E36CB5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40CE2DA7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"Unable to open %s for output\n"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fileout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0BA2799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1);</w:t>
      </w:r>
    </w:p>
    <w:p w14:paraId="408E00CF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2C1D214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0A50AAF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new_cols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x_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scale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56977EA4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new_rows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</w:rPr>
        <w:t>rows</w:t>
      </w:r>
      <w:r>
        <w:rPr>
          <w:rFonts w:ascii="돋움체" w:eastAsia="돋움체" w:cs="돋움체"/>
          <w:color w:val="00000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y_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scale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0CE233B9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CE6EC7D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/* print out the portable bitmap header */</w:t>
      </w:r>
    </w:p>
    <w:p w14:paraId="220B5EAA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P%d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>\</w:t>
      </w:r>
      <w:proofErr w:type="spellStart"/>
      <w:r>
        <w:rPr>
          <w:rFonts w:ascii="돋움체" w:eastAsia="돋움체" w:cs="돋움체"/>
          <w:color w:val="A31515"/>
          <w:sz w:val="19"/>
          <w:szCs w:val="19"/>
        </w:rPr>
        <w:t>n%d</w:t>
      </w:r>
      <w:proofErr w:type="spellEnd"/>
      <w:r>
        <w:rPr>
          <w:rFonts w:ascii="돋움체" w:eastAsia="돋움체" w:cs="돋움체"/>
          <w:color w:val="A31515"/>
          <w:sz w:val="19"/>
          <w:szCs w:val="19"/>
        </w:rPr>
        <w:t xml:space="preserve"> %d\n255\n"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type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new_cols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new_rows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93B5EC6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5AFA28D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type</w:t>
      </w:r>
      <w:r>
        <w:rPr>
          <w:rFonts w:ascii="돋움체" w:eastAsia="돋움체" w:cs="돋움체"/>
          <w:color w:val="000000"/>
          <w:sz w:val="19"/>
          <w:szCs w:val="19"/>
        </w:rPr>
        <w:t xml:space="preserve"> == 5)        </w:t>
      </w:r>
      <w:r>
        <w:rPr>
          <w:rFonts w:ascii="돋움체" w:eastAsia="돋움체" w:cs="돋움체"/>
          <w:color w:val="008000"/>
          <w:sz w:val="19"/>
          <w:szCs w:val="19"/>
        </w:rPr>
        <w:t>/* PGM file */</w:t>
      </w:r>
    </w:p>
    <w:p w14:paraId="1DFBE626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line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cols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63B8FAFF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                </w:t>
      </w:r>
      <w:r>
        <w:rPr>
          <w:rFonts w:ascii="돋움체" w:eastAsia="돋움체" w:cs="돋움체"/>
          <w:color w:val="008000"/>
          <w:sz w:val="19"/>
          <w:szCs w:val="19"/>
        </w:rPr>
        <w:t>/* PPM file */</w:t>
      </w:r>
    </w:p>
    <w:p w14:paraId="4A81F582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76B45324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line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new_cols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3;</w:t>
      </w:r>
      <w:proofErr w:type="gramEnd"/>
    </w:p>
    <w:p w14:paraId="7EE680E3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color_buff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2B91AF"/>
          <w:sz w:val="19"/>
          <w:szCs w:val="19"/>
        </w:rPr>
        <w:t>pixel_</w:t>
      </w:r>
      <w:proofErr w:type="gramStart"/>
      <w:r>
        <w:rPr>
          <w:rFonts w:ascii="돋움체" w:eastAsia="돋움체" w:cs="돋움체"/>
          <w:color w:val="2B91AF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  <w:r>
        <w:rPr>
          <w:rFonts w:ascii="돋움체" w:eastAsia="돋움체" w:cs="돋움체"/>
          <w:color w:val="808080"/>
          <w:sz w:val="19"/>
          <w:szCs w:val="19"/>
        </w:rPr>
        <w:t>buffer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6BEB8B8F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655D9F8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697E405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line_buff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(line);</w:t>
      </w:r>
    </w:p>
    <w:p w14:paraId="6C13875A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443C8B58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(y = 0; y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new_rows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 y++)</w:t>
      </w:r>
    </w:p>
    <w:p w14:paraId="61BA8E5A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4CF3F54D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index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4616664F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(x = 0; x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new_cols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 x++)</w:t>
      </w:r>
    </w:p>
    <w:p w14:paraId="645FCEA5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4A878A00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X_Source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long</w:t>
      </w:r>
      <w:r>
        <w:rPr>
          <w:rFonts w:ascii="돋움체" w:eastAsia="돋움체" w:cs="돋움체"/>
          <w:color w:val="00000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x /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x_scale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CC5F7B8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Y_Source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long</w:t>
      </w:r>
      <w:r>
        <w:rPr>
          <w:rFonts w:ascii="돋움체" w:eastAsia="돋움체" w:cs="돋움체"/>
          <w:color w:val="00000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y /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y_scale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1BD1FE3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type</w:t>
      </w:r>
      <w:r>
        <w:rPr>
          <w:rFonts w:ascii="돋움체" w:eastAsia="돋움체" w:cs="돋움체"/>
          <w:color w:val="000000"/>
          <w:sz w:val="19"/>
          <w:szCs w:val="19"/>
        </w:rPr>
        <w:t xml:space="preserve"> == 5)      </w:t>
      </w:r>
      <w:r>
        <w:rPr>
          <w:rFonts w:ascii="돋움체" w:eastAsia="돋움체" w:cs="돋움체"/>
          <w:color w:val="008000"/>
          <w:sz w:val="19"/>
          <w:szCs w:val="19"/>
        </w:rPr>
        <w:t>/* PGM */</w:t>
      </w:r>
    </w:p>
    <w:p w14:paraId="2F7D43B3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739AE3A5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/* cubic convolution interpolation */</w:t>
      </w:r>
    </w:p>
    <w:p w14:paraId="181C24EF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배열에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픽셀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배치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AC19F32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Y_Source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1;</w:t>
      </w:r>
      <w:proofErr w:type="gramEnd"/>
    </w:p>
    <w:p w14:paraId="410507BF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</w:t>
      </w:r>
    </w:p>
    <w:p w14:paraId="79070845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1DD52FC3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X_Source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1;</w:t>
      </w:r>
      <w:proofErr w:type="gramEnd"/>
    </w:p>
    <w:p w14:paraId="16960683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(j = 0; j &lt; 4;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14848BAF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3BEF85FA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zero padding</w:t>
      </w:r>
    </w:p>
    <w:p w14:paraId="6EF393A5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0 ||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0 ||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sz w:val="19"/>
          <w:szCs w:val="19"/>
        </w:rPr>
        <w:t>rows</w:t>
      </w:r>
      <w:r>
        <w:rPr>
          <w:rFonts w:ascii="돋움체" w:eastAsia="돋움체" w:cs="돋움체"/>
          <w:color w:val="00000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11741A41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cubic_arr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][j]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2E1FE616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18CAB5DB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cubic_arr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][j]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arr_y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];</w:t>
      </w:r>
    </w:p>
    <w:p w14:paraId="33AF608F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A182B28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3C3C9C3C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C42898D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1FA3EBAC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E94EC4A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239C5AC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가로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가중치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D613BD0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X_Source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1;</w:t>
      </w:r>
      <w:proofErr w:type="gramEnd"/>
    </w:p>
    <w:p w14:paraId="76407CB7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</w:t>
      </w:r>
    </w:p>
    <w:p w14:paraId="22FD76BD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70C0E6AE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fabsf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(x /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x_scale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)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35E9FFE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02C93A3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(0 &lt;=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1)</w:t>
      </w:r>
    </w:p>
    <w:p w14:paraId="5928AF2D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cubic_EWweight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(a + 2) *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pow(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3) - (a + 3) * pow(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2) + 1;</w:t>
      </w:r>
    </w:p>
    <w:p w14:paraId="08D53ED2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(1 &lt;=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2)</w:t>
      </w:r>
    </w:p>
    <w:p w14:paraId="77D7C039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cubic_EWweight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a *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pow(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3) - 5 * a * pow(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2) + 8 * a *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- 4 * a;</w:t>
      </w:r>
    </w:p>
    <w:p w14:paraId="2AF644EB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44BEA8BD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cubic_EWweight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615C2B6E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7FB13D2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arr_x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6634389A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C6C5990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3B4DF8C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세로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가중치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CF0EFFA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Y_Source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1;</w:t>
      </w:r>
      <w:proofErr w:type="gramEnd"/>
    </w:p>
    <w:p w14:paraId="323315CC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</w:t>
      </w:r>
    </w:p>
    <w:p w14:paraId="6CD813FD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3883CBCB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fabsf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(y /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y_scale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));</w:t>
      </w:r>
    </w:p>
    <w:p w14:paraId="332E0064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6D1C769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(0 &lt;=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1)</w:t>
      </w:r>
    </w:p>
    <w:p w14:paraId="38DBBAC5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cubic_NSweight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(a + 2) *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pow(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3) - (a + 3) * pow(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2) + 1;</w:t>
      </w:r>
    </w:p>
    <w:p w14:paraId="6098F72C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(1 &lt;=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2)</w:t>
      </w:r>
    </w:p>
    <w:p w14:paraId="674F4A7E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cubic_NSweight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a *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pow(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3) - 5 * a * pow(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2) + 8 * a *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dif_tmp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- 4 * a;</w:t>
      </w:r>
    </w:p>
    <w:p w14:paraId="67E9B91C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0C6F523F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cubic_NSweight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25B30405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FADF215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arr_y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+;</w:t>
      </w:r>
      <w:proofErr w:type="gramEnd"/>
    </w:p>
    <w:p w14:paraId="2F2CE74C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8B21604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3037544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가로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가중치를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중간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결과값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06B67511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</w:t>
      </w:r>
    </w:p>
    <w:p w14:paraId="20B5CBF8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795EA4CF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cubic_intermResult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3EE5907C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(j = 0; j &lt; 4;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07E4C57C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6E78D0C1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cubic_intermResult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+=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cubic_EWweight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[j] *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cubic_arr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][j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];</w:t>
      </w:r>
      <w:proofErr w:type="gramEnd"/>
    </w:p>
    <w:p w14:paraId="2BED6A7C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E1ADFF4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80E635C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B06CAD0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세로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가중치를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최종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결과값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E9F7A49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cubic_result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37230B80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</w:t>
      </w:r>
    </w:p>
    <w:p w14:paraId="567D0431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1516ABB6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cubic_result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cubic_NSweight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] *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cubic_intermResult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];</w:t>
      </w:r>
      <w:proofErr w:type="gramEnd"/>
    </w:p>
    <w:p w14:paraId="21C62BC7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A8A2FC8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257F83A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// float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형식의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특성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상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상의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약간의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오차가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발생하는데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오버플로우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</w:rPr>
        <w:t>언더플로우가</w:t>
      </w:r>
      <w:proofErr w:type="spell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발생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73DAAA79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이를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CLIP </w:t>
      </w:r>
      <w:r>
        <w:rPr>
          <w:rFonts w:ascii="돋움체" w:eastAsia="돋움체" w:cs="돋움체" w:hint="eastAsia"/>
          <w:color w:val="00800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조정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6CAE942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6F008A"/>
          <w:sz w:val="19"/>
          <w:szCs w:val="19"/>
        </w:rPr>
        <w:t>CLIP</w:t>
      </w:r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cubic_result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, 0, 255);</w:t>
      </w:r>
    </w:p>
    <w:p w14:paraId="516341D9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line_buff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[index++]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cubic_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67E1F680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2BA7014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008000"/>
          <w:sz w:val="19"/>
          <w:szCs w:val="19"/>
        </w:rPr>
        <w:t>/* PPM */</w:t>
      </w:r>
    </w:p>
    <w:p w14:paraId="256A9878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0567E7F9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line_buff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[index++]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color_buff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source_index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].r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7E3AEDA8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line_buff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[index++]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color_buff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source_index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].g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35BC3AB2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line_buff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[index++] =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color_buff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source_index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].b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11249177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42ED2AB1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F8BA570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fwrite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</w:rPr>
        <w:t>line_buff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1, line,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B568B0F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221A254" w14:textId="77777777" w:rsidR="00A25395" w:rsidRDefault="00A25395" w:rsidP="00A25395">
      <w:pPr>
        <w:widowControl w:val="0"/>
        <w:autoSpaceDE w:val="0"/>
        <w:autoSpaceDN w:val="0"/>
        <w:adjustRightInd w:val="0"/>
        <w:spacing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fp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66349687" w14:textId="6F5D4F39" w:rsidR="00A25395" w:rsidRPr="00A25395" w:rsidRDefault="00A25395" w:rsidP="00A25395">
      <w:pPr>
        <w:rPr>
          <w:rFonts w:ascii="바탕" w:eastAsia="바탕" w:hAnsi="바탕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sectPr w:rsidR="00A25395" w:rsidRPr="00A25395" w:rsidSect="00855982">
      <w:footerReference w:type="defaul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87690" w14:textId="77777777" w:rsidR="001662C0" w:rsidRDefault="001662C0" w:rsidP="00855982">
      <w:pPr>
        <w:spacing w:after="0" w:line="240" w:lineRule="auto"/>
      </w:pPr>
      <w:r>
        <w:separator/>
      </w:r>
    </w:p>
  </w:endnote>
  <w:endnote w:type="continuationSeparator" w:id="0">
    <w:p w14:paraId="34FE3A84" w14:textId="77777777" w:rsidR="001662C0" w:rsidRDefault="001662C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5C2449" w14:textId="77777777" w:rsidR="00855982" w:rsidRDefault="00855982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6D3C62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8CBE0" w14:textId="77777777" w:rsidR="001662C0" w:rsidRDefault="001662C0" w:rsidP="00855982">
      <w:pPr>
        <w:spacing w:after="0" w:line="240" w:lineRule="auto"/>
      </w:pPr>
      <w:r>
        <w:separator/>
      </w:r>
    </w:p>
  </w:footnote>
  <w:footnote w:type="continuationSeparator" w:id="0">
    <w:p w14:paraId="7ECA8790" w14:textId="77777777" w:rsidR="001662C0" w:rsidRDefault="001662C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C0"/>
    <w:rsid w:val="001662C0"/>
    <w:rsid w:val="001D4362"/>
    <w:rsid w:val="001F20A9"/>
    <w:rsid w:val="002C5B36"/>
    <w:rsid w:val="006D3C62"/>
    <w:rsid w:val="007833A7"/>
    <w:rsid w:val="00855982"/>
    <w:rsid w:val="009D291F"/>
    <w:rsid w:val="00A10484"/>
    <w:rsid w:val="00A25395"/>
    <w:rsid w:val="00A7444B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B6BED9"/>
  <w15:chartTrackingRefBased/>
  <w15:docId w15:val="{21473CA6-3FAB-459D-8B4A-87B3DE95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9B8FC50994E9F4B886D7C90190EEF1A" ma:contentTypeVersion="2" ma:contentTypeDescription="새 문서를 만듭니다." ma:contentTypeScope="" ma:versionID="09ea52416445fc447790ae1c786cdc9e">
  <xsd:schema xmlns:xsd="http://www.w3.org/2001/XMLSchema" xmlns:xs="http://www.w3.org/2001/XMLSchema" xmlns:p="http://schemas.microsoft.com/office/2006/metadata/properties" xmlns:ns3="ced1115f-580d-46e6-8166-8069b9e3f86b" targetNamespace="http://schemas.microsoft.com/office/2006/metadata/properties" ma:root="true" ma:fieldsID="5fa4dc220c71fd2cc8dabf21b91f36a2" ns3:_="">
    <xsd:import namespace="ced1115f-580d-46e6-8166-8069b9e3f8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1115f-580d-46e6-8166-8069b9e3f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B7A010-9CF8-4FCD-8D0F-E2E2297FAD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1B5CFB-7328-4394-BB1D-7E20AB414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1115f-580d-46e6-8166-8069b9e3f8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ced1115f-580d-46e6-8166-8069b9e3f8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0</TotalTime>
  <Pages>11</Pages>
  <Words>1007</Words>
  <Characters>5745</Characters>
  <Application>Microsoft Office Word</Application>
  <DocSecurity>0</DocSecurity>
  <Lines>47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이우석</cp:lastModifiedBy>
  <cp:revision>2</cp:revision>
  <dcterms:created xsi:type="dcterms:W3CDTF">2021-05-05T04:41:00Z</dcterms:created>
  <dcterms:modified xsi:type="dcterms:W3CDTF">2021-05-05T04:41:00Z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0x01010069B8FC50994E9F4B886D7C90190EEF1A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